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A26DC" w14:textId="4BA570EF" w:rsidR="00807843" w:rsidRDefault="00603E82">
      <w:pPr>
        <w:pStyle w:val="Heading1"/>
      </w:pPr>
      <w:r>
        <w:t>Monday</w:t>
      </w:r>
      <w:r w:rsidR="000B0B79">
        <w:t xml:space="preserve"> Meeting – </w:t>
      </w:r>
      <w:r w:rsidR="00F12671">
        <w:t>9</w:t>
      </w:r>
      <w:r w:rsidRPr="00603E82">
        <w:rPr>
          <w:vertAlign w:val="superscript"/>
        </w:rPr>
        <w:t>nd</w:t>
      </w:r>
      <w:r w:rsidR="000B0B79">
        <w:t xml:space="preserve"> </w:t>
      </w:r>
      <w:r>
        <w:t>March</w:t>
      </w:r>
      <w:r w:rsidR="000B0B79">
        <w:t xml:space="preserve"> 2020</w:t>
      </w:r>
    </w:p>
    <w:p w14:paraId="7FADBB9C" w14:textId="01D58D00" w:rsidR="00B72236" w:rsidRPr="00DF2043" w:rsidRDefault="00DF2043" w:rsidP="00DF2043">
      <w:pPr>
        <w:pStyle w:val="ListBullet"/>
        <w:numPr>
          <w:ilvl w:val="0"/>
          <w:numId w:val="0"/>
        </w:numPr>
        <w:spacing w:after="0"/>
        <w:ind w:left="432" w:hanging="432"/>
        <w:rPr>
          <w:b/>
          <w:bCs/>
          <w:color w:val="000000" w:themeColor="text1"/>
          <w:sz w:val="28"/>
          <w:szCs w:val="28"/>
        </w:rPr>
      </w:pPr>
      <w:r w:rsidRPr="00DF2043">
        <w:rPr>
          <w:b/>
          <w:bCs/>
          <w:color w:val="000000" w:themeColor="text1"/>
          <w:sz w:val="28"/>
          <w:szCs w:val="28"/>
        </w:rPr>
        <w:t>Agenda</w:t>
      </w:r>
    </w:p>
    <w:p w14:paraId="22BDB01B" w14:textId="1265A728" w:rsidR="0060743A" w:rsidRDefault="0060743A" w:rsidP="0060743A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  <w:r w:rsidRPr="00DF2043">
        <w:rPr>
          <w:color w:val="000000" w:themeColor="text1"/>
          <w:sz w:val="24"/>
          <w:szCs w:val="24"/>
        </w:rPr>
        <w:t>Look at changes to solution design and project ideation</w:t>
      </w:r>
    </w:p>
    <w:p w14:paraId="788ED9BE" w14:textId="41C5233B" w:rsidR="00DF2043" w:rsidRPr="00DF2043" w:rsidRDefault="00DF2043" w:rsidP="00DF2043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  <w:r w:rsidRPr="00DF2043">
        <w:rPr>
          <w:color w:val="000000" w:themeColor="text1"/>
          <w:sz w:val="24"/>
          <w:szCs w:val="24"/>
        </w:rPr>
        <w:t xml:space="preserve">Talk about </w:t>
      </w:r>
      <w:r w:rsidR="00E51AEE">
        <w:rPr>
          <w:color w:val="000000" w:themeColor="text1"/>
          <w:sz w:val="24"/>
          <w:szCs w:val="24"/>
        </w:rPr>
        <w:t xml:space="preserve">baseline </w:t>
      </w:r>
      <w:r w:rsidRPr="00DF2043">
        <w:rPr>
          <w:color w:val="000000" w:themeColor="text1"/>
          <w:sz w:val="24"/>
          <w:szCs w:val="24"/>
        </w:rPr>
        <w:t>code</w:t>
      </w:r>
    </w:p>
    <w:p w14:paraId="396DDC09" w14:textId="1B046E1A" w:rsidR="00DF2043" w:rsidRPr="00DF2043" w:rsidRDefault="00DF2043" w:rsidP="00DF2043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  <w:r w:rsidRPr="00DF2043">
        <w:rPr>
          <w:color w:val="000000" w:themeColor="text1"/>
          <w:sz w:val="24"/>
          <w:szCs w:val="24"/>
        </w:rPr>
        <w:t>Discuss the rough timings of the project</w:t>
      </w:r>
    </w:p>
    <w:p w14:paraId="1400AAB9" w14:textId="37387015" w:rsidR="00DF2043" w:rsidRDefault="00DF2043" w:rsidP="00DF2043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8"/>
          <w:szCs w:val="28"/>
        </w:rPr>
      </w:pPr>
    </w:p>
    <w:p w14:paraId="0B30A415" w14:textId="7082DA1D" w:rsidR="00DF2043" w:rsidRDefault="00DF2043" w:rsidP="00DF2043">
      <w:pPr>
        <w:pStyle w:val="ListBullet"/>
        <w:numPr>
          <w:ilvl w:val="0"/>
          <w:numId w:val="0"/>
        </w:numPr>
        <w:spacing w:after="0"/>
        <w:ind w:left="432" w:hanging="432"/>
        <w:rPr>
          <w:b/>
          <w:bCs/>
          <w:color w:val="000000" w:themeColor="text1"/>
          <w:sz w:val="28"/>
          <w:szCs w:val="28"/>
        </w:rPr>
      </w:pPr>
      <w:r w:rsidRPr="00DF2043">
        <w:rPr>
          <w:b/>
          <w:bCs/>
          <w:color w:val="000000" w:themeColor="text1"/>
          <w:sz w:val="28"/>
          <w:szCs w:val="28"/>
        </w:rPr>
        <w:t>Solution design and project ideation changes:</w:t>
      </w:r>
    </w:p>
    <w:p w14:paraId="66F66B0A" w14:textId="5835E11D" w:rsidR="00DF2043" w:rsidRDefault="00DF2043" w:rsidP="00F12671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changes </w:t>
      </w:r>
      <w:r w:rsidR="00F12671">
        <w:rPr>
          <w:color w:val="000000" w:themeColor="text1"/>
          <w:sz w:val="24"/>
          <w:szCs w:val="24"/>
        </w:rPr>
        <w:t xml:space="preserve">on </w:t>
      </w:r>
      <w:r w:rsidR="00F12671" w:rsidRPr="00F12671">
        <w:rPr>
          <w:b/>
          <w:bCs/>
          <w:color w:val="000000" w:themeColor="text1"/>
          <w:sz w:val="24"/>
          <w:szCs w:val="24"/>
        </w:rPr>
        <w:t>project ideation</w:t>
      </w:r>
      <w:r w:rsidR="00F12671">
        <w:rPr>
          <w:color w:val="000000" w:themeColor="text1"/>
          <w:sz w:val="24"/>
          <w:szCs w:val="24"/>
        </w:rPr>
        <w:t xml:space="preserve"> have</w:t>
      </w:r>
      <w:r>
        <w:rPr>
          <w:color w:val="000000" w:themeColor="text1"/>
          <w:sz w:val="24"/>
          <w:szCs w:val="24"/>
        </w:rPr>
        <w:t xml:space="preserve"> included</w:t>
      </w:r>
      <w:r w:rsidR="00F12671">
        <w:rPr>
          <w:color w:val="000000" w:themeColor="text1"/>
          <w:sz w:val="24"/>
          <w:szCs w:val="24"/>
        </w:rPr>
        <w:t>:</w:t>
      </w:r>
    </w:p>
    <w:p w14:paraId="5A756B4C" w14:textId="228E740F" w:rsidR="00F12671" w:rsidRDefault="00F12671" w:rsidP="00F12671">
      <w:pPr>
        <w:pStyle w:val="ListBullet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more in-depth discussion of our reasoning to do this project</w:t>
      </w:r>
    </w:p>
    <w:p w14:paraId="481E2CAC" w14:textId="457B9626" w:rsidR="00F12671" w:rsidRDefault="00F12671" w:rsidP="00F12671">
      <w:pPr>
        <w:pStyle w:val="ListBullet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 addition of images to represent clearly the work that has been done already on this topic</w:t>
      </w:r>
    </w:p>
    <w:p w14:paraId="313C00E1" w14:textId="4BF99EFA" w:rsidR="00F12671" w:rsidRDefault="00F12671" w:rsidP="00F12671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Notes for </w:t>
      </w:r>
      <w:r w:rsidRPr="00F12671">
        <w:rPr>
          <w:b/>
          <w:bCs/>
          <w:color w:val="000000" w:themeColor="text1"/>
          <w:sz w:val="24"/>
          <w:szCs w:val="24"/>
        </w:rPr>
        <w:t>project ideation</w:t>
      </w:r>
      <w:r>
        <w:rPr>
          <w:color w:val="000000" w:themeColor="text1"/>
          <w:sz w:val="24"/>
          <w:szCs w:val="24"/>
        </w:rPr>
        <w:t xml:space="preserve"> improvement:</w:t>
      </w:r>
    </w:p>
    <w:p w14:paraId="27FF46BD" w14:textId="048E4A59" w:rsidR="00F12671" w:rsidRDefault="00F12671" w:rsidP="00F12671">
      <w:pPr>
        <w:pStyle w:val="ListBullet"/>
        <w:numPr>
          <w:ilvl w:val="0"/>
          <w:numId w:val="8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Referencing is lacking, particularly from the images sourced</w:t>
      </w:r>
    </w:p>
    <w:p w14:paraId="61C6E1B1" w14:textId="603951BD" w:rsidR="00F12671" w:rsidRDefault="00F12671" w:rsidP="00F12671">
      <w:pPr>
        <w:pStyle w:val="ListBullet"/>
        <w:numPr>
          <w:ilvl w:val="0"/>
          <w:numId w:val="8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Otherwise we are happy with the length and contest</w:t>
      </w:r>
    </w:p>
    <w:p w14:paraId="120198C1" w14:textId="253ED481" w:rsidR="00F12671" w:rsidRDefault="00F12671" w:rsidP="00F12671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  <w:r w:rsidRPr="00F12671">
        <w:rPr>
          <w:b/>
          <w:bCs/>
          <w:color w:val="000000" w:themeColor="text1"/>
          <w:sz w:val="24"/>
          <w:szCs w:val="24"/>
        </w:rPr>
        <w:t>Solution design</w:t>
      </w:r>
      <w:r>
        <w:rPr>
          <w:color w:val="000000" w:themeColor="text1"/>
          <w:sz w:val="24"/>
          <w:szCs w:val="24"/>
        </w:rPr>
        <w:t xml:space="preserve"> notes:</w:t>
      </w:r>
    </w:p>
    <w:p w14:paraId="766B2E81" w14:textId="3670AABF" w:rsidR="00F12671" w:rsidRDefault="00F12671" w:rsidP="00F12671">
      <w:pPr>
        <w:pStyle w:val="ListBullet"/>
        <w:numPr>
          <w:ilvl w:val="0"/>
          <w:numId w:val="10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are happy with the progress on solution design, there is only a couple of tweaks towards the end that we would like to make</w:t>
      </w:r>
    </w:p>
    <w:p w14:paraId="46561717" w14:textId="77777777" w:rsidR="00F12671" w:rsidRPr="00DF2043" w:rsidRDefault="00F12671" w:rsidP="00F12671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</w:p>
    <w:p w14:paraId="06DED256" w14:textId="54DCD732" w:rsidR="00DF2043" w:rsidRDefault="00DF2043" w:rsidP="00F12671">
      <w:pPr>
        <w:pStyle w:val="ListBullet"/>
        <w:numPr>
          <w:ilvl w:val="0"/>
          <w:numId w:val="0"/>
        </w:numPr>
        <w:spacing w:after="0"/>
        <w:rPr>
          <w:color w:val="000000" w:themeColor="text1"/>
          <w:sz w:val="28"/>
          <w:szCs w:val="28"/>
        </w:rPr>
      </w:pPr>
    </w:p>
    <w:p w14:paraId="01E8759C" w14:textId="58CDF5AD" w:rsidR="00DF2043" w:rsidRDefault="00E51AEE" w:rsidP="00DF2043">
      <w:pPr>
        <w:pStyle w:val="ListBullet"/>
        <w:numPr>
          <w:ilvl w:val="0"/>
          <w:numId w:val="0"/>
        </w:numPr>
        <w:spacing w:after="0"/>
        <w:ind w:left="432" w:hanging="432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Baseline c</w:t>
      </w:r>
      <w:r w:rsidR="00DF2043" w:rsidRPr="00DF2043">
        <w:rPr>
          <w:b/>
          <w:bCs/>
          <w:color w:val="000000" w:themeColor="text1"/>
          <w:sz w:val="28"/>
          <w:szCs w:val="28"/>
        </w:rPr>
        <w:t>ode discussion:</w:t>
      </w:r>
    </w:p>
    <w:p w14:paraId="34036044" w14:textId="7056CD27" w:rsidR="00DF2043" w:rsidRDefault="00E51AEE" w:rsidP="00DF2043">
      <w:pPr>
        <w:pStyle w:val="ListBullet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We’re comfortable with the baseline code thus far, though there are the odd things we have yet to get our heads around</w:t>
      </w:r>
    </w:p>
    <w:p w14:paraId="4D09532B" w14:textId="70E63C4B" w:rsidR="00E51AEE" w:rsidRDefault="00E51AEE" w:rsidP="00DF2043">
      <w:pPr>
        <w:pStyle w:val="ListBullet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all need to go away and read and try and understand the resources shared on google drive – help each other out with understanding of the code and workings of the model</w:t>
      </w:r>
    </w:p>
    <w:p w14:paraId="08CF2723" w14:textId="284AAE48" w:rsidR="00E51AEE" w:rsidRDefault="00E51AEE" w:rsidP="00DF2043">
      <w:pPr>
        <w:pStyle w:val="ListBullet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Briefly looked at </w:t>
      </w:r>
      <w:proofErr w:type="spellStart"/>
      <w:r>
        <w:rPr>
          <w:color w:val="000000" w:themeColor="text1"/>
          <w:sz w:val="24"/>
          <w:szCs w:val="24"/>
        </w:rPr>
        <w:t>fedor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kitashov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github</w:t>
      </w:r>
      <w:proofErr w:type="spellEnd"/>
      <w:r>
        <w:rPr>
          <w:color w:val="000000" w:themeColor="text1"/>
          <w:sz w:val="24"/>
          <w:szCs w:val="24"/>
        </w:rPr>
        <w:t xml:space="preserve"> repos – has some </w:t>
      </w:r>
      <w:proofErr w:type="spellStart"/>
      <w:r>
        <w:rPr>
          <w:color w:val="000000" w:themeColor="text1"/>
          <w:sz w:val="24"/>
          <w:szCs w:val="24"/>
        </w:rPr>
        <w:t>keras</w:t>
      </w:r>
      <w:proofErr w:type="spellEnd"/>
      <w:r>
        <w:rPr>
          <w:color w:val="000000" w:themeColor="text1"/>
          <w:sz w:val="24"/>
          <w:szCs w:val="24"/>
        </w:rPr>
        <w:t xml:space="preserve"> stuff with colourising images?</w:t>
      </w:r>
    </w:p>
    <w:p w14:paraId="540CBB46" w14:textId="0A03D62F" w:rsidR="00E51AEE" w:rsidRDefault="00E51AEE" w:rsidP="00E51AEE">
      <w:pPr>
        <w:pStyle w:val="ListBullet"/>
        <w:numPr>
          <w:ilvl w:val="1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Also looked over some of his articles</w:t>
      </w:r>
    </w:p>
    <w:p w14:paraId="503C8DA2" w14:textId="23E4DEA6" w:rsidR="00E51AEE" w:rsidRDefault="00E51AEE" w:rsidP="00E51AEE">
      <w:pPr>
        <w:pStyle w:val="ListBullet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Do we want to use </w:t>
      </w:r>
      <w:proofErr w:type="spellStart"/>
      <w:r>
        <w:rPr>
          <w:color w:val="000000" w:themeColor="text1"/>
          <w:sz w:val="24"/>
          <w:szCs w:val="24"/>
        </w:rPr>
        <w:t>Unet</w:t>
      </w:r>
      <w:proofErr w:type="spellEnd"/>
      <w:r>
        <w:rPr>
          <w:color w:val="000000" w:themeColor="text1"/>
          <w:sz w:val="24"/>
          <w:szCs w:val="24"/>
        </w:rPr>
        <w:t xml:space="preserve"> – pretrained model?</w:t>
      </w:r>
    </w:p>
    <w:p w14:paraId="1E3E3D87" w14:textId="54CB38DC" w:rsidR="00E51AEE" w:rsidRDefault="00E51AEE" w:rsidP="00E51AEE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</w:p>
    <w:p w14:paraId="13514171" w14:textId="2F4846A5" w:rsidR="00E51AEE" w:rsidRDefault="00E51AEE" w:rsidP="00E51AEE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</w:p>
    <w:p w14:paraId="02CB036F" w14:textId="77777777" w:rsidR="00E51AEE" w:rsidRPr="00DF2043" w:rsidRDefault="00E51AEE" w:rsidP="00E51AEE">
      <w:pPr>
        <w:pStyle w:val="ListBullet"/>
        <w:numPr>
          <w:ilvl w:val="0"/>
          <w:numId w:val="0"/>
        </w:numPr>
        <w:spacing w:after="0"/>
        <w:ind w:left="432" w:hanging="432"/>
        <w:rPr>
          <w:color w:val="000000" w:themeColor="text1"/>
          <w:sz w:val="24"/>
          <w:szCs w:val="24"/>
        </w:rPr>
      </w:pPr>
    </w:p>
    <w:p w14:paraId="1DCEB481" w14:textId="62C7CC07" w:rsidR="00E51AEE" w:rsidRDefault="00E51AEE" w:rsidP="00E51AEE">
      <w:pPr>
        <w:pStyle w:val="ListBullet"/>
        <w:numPr>
          <w:ilvl w:val="0"/>
          <w:numId w:val="0"/>
        </w:numPr>
        <w:spacing w:after="0"/>
        <w:ind w:left="432" w:hanging="432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Project </w:t>
      </w:r>
      <w:r w:rsidR="005C4E94">
        <w:rPr>
          <w:b/>
          <w:bCs/>
          <w:color w:val="000000" w:themeColor="text1"/>
          <w:sz w:val="28"/>
          <w:szCs w:val="28"/>
        </w:rPr>
        <w:t>timings</w:t>
      </w:r>
      <w:r w:rsidRPr="00DF2043">
        <w:rPr>
          <w:b/>
          <w:bCs/>
          <w:color w:val="000000" w:themeColor="text1"/>
          <w:sz w:val="28"/>
          <w:szCs w:val="28"/>
        </w:rPr>
        <w:t>:</w:t>
      </w:r>
    </w:p>
    <w:p w14:paraId="6985740F" w14:textId="6D562C34" w:rsidR="005C4E94" w:rsidRPr="005C4E94" w:rsidRDefault="005C4E94" w:rsidP="005C4E94">
      <w:pPr>
        <w:pStyle w:val="ListBullet"/>
        <w:numPr>
          <w:ilvl w:val="0"/>
          <w:numId w:val="0"/>
        </w:numPr>
        <w:spacing w:after="0"/>
        <w:ind w:left="432" w:hanging="432"/>
        <w:rPr>
          <w:b/>
          <w:bCs/>
          <w:color w:val="000000" w:themeColor="text1"/>
          <w:sz w:val="24"/>
          <w:szCs w:val="24"/>
        </w:rPr>
      </w:pPr>
      <w:r w:rsidRPr="005C4E94">
        <w:rPr>
          <w:b/>
          <w:bCs/>
          <w:color w:val="000000" w:themeColor="text1"/>
          <w:sz w:val="24"/>
          <w:szCs w:val="24"/>
        </w:rPr>
        <w:t>Main missions</w:t>
      </w:r>
    </w:p>
    <w:p w14:paraId="45980214" w14:textId="588F0B0D" w:rsidR="005C4E94" w:rsidRP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t>Project Ideation</w:t>
      </w:r>
      <w:r>
        <w:rPr>
          <w:color w:val="000000" w:themeColor="text1"/>
          <w:sz w:val="24"/>
          <w:szCs w:val="24"/>
        </w:rPr>
        <w:t xml:space="preserve"> = Done</w:t>
      </w:r>
    </w:p>
    <w:p w14:paraId="73949008" w14:textId="056702C5" w:rsidR="005C4E94" w:rsidRP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t>Solution Design</w:t>
      </w:r>
      <w:r>
        <w:rPr>
          <w:color w:val="000000" w:themeColor="text1"/>
          <w:sz w:val="24"/>
          <w:szCs w:val="24"/>
        </w:rPr>
        <w:t xml:space="preserve"> = Done – nearly!!</w:t>
      </w:r>
    </w:p>
    <w:p w14:paraId="256669C9" w14:textId="6D899106" w:rsidR="005C4E94" w:rsidRP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t>Baseline Implementation</w:t>
      </w:r>
      <w:r>
        <w:rPr>
          <w:color w:val="000000" w:themeColor="text1"/>
          <w:sz w:val="24"/>
          <w:szCs w:val="24"/>
        </w:rPr>
        <w:t xml:space="preserve"> = done by next meeting? Hopefully?</w:t>
      </w:r>
    </w:p>
    <w:p w14:paraId="64F506A1" w14:textId="6D9519DF" w:rsidR="005C4E94" w:rsidRP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t>Iterative Development (double)</w:t>
      </w:r>
      <w:r>
        <w:rPr>
          <w:color w:val="000000" w:themeColor="text1"/>
          <w:sz w:val="24"/>
          <w:szCs w:val="24"/>
        </w:rPr>
        <w:t xml:space="preserve"> = Need schedules – but approx. </w:t>
      </w:r>
      <w:r w:rsidR="008134DA">
        <w:rPr>
          <w:color w:val="000000" w:themeColor="text1"/>
          <w:sz w:val="24"/>
          <w:szCs w:val="24"/>
        </w:rPr>
        <w:t>3 weeks</w:t>
      </w:r>
    </w:p>
    <w:p w14:paraId="270C3AB0" w14:textId="5A025201" w:rsidR="005C4E94" w:rsidRP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t>Solution Testing</w:t>
      </w:r>
      <w:r>
        <w:rPr>
          <w:color w:val="000000" w:themeColor="text1"/>
          <w:sz w:val="24"/>
          <w:szCs w:val="24"/>
        </w:rPr>
        <w:t xml:space="preserve"> = </w:t>
      </w:r>
      <w:r w:rsidR="008134DA">
        <w:rPr>
          <w:color w:val="000000" w:themeColor="text1"/>
          <w:sz w:val="24"/>
          <w:szCs w:val="24"/>
        </w:rPr>
        <w:t xml:space="preserve">Start along with the development </w:t>
      </w:r>
      <w:r>
        <w:rPr>
          <w:color w:val="000000" w:themeColor="text1"/>
          <w:sz w:val="24"/>
          <w:szCs w:val="24"/>
        </w:rPr>
        <w:t xml:space="preserve">– approx. </w:t>
      </w:r>
      <w:r w:rsidR="008134DA">
        <w:rPr>
          <w:color w:val="000000" w:themeColor="text1"/>
          <w:sz w:val="24"/>
          <w:szCs w:val="24"/>
        </w:rPr>
        <w:t xml:space="preserve">4 weeks </w:t>
      </w:r>
    </w:p>
    <w:p w14:paraId="1B343081" w14:textId="440E168E" w:rsidR="005C4E94" w:rsidRP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lastRenderedPageBreak/>
        <w:t>Project Management</w:t>
      </w:r>
      <w:r>
        <w:rPr>
          <w:color w:val="000000" w:themeColor="text1"/>
          <w:sz w:val="24"/>
          <w:szCs w:val="24"/>
        </w:rPr>
        <w:t xml:space="preserve"> = N/A</w:t>
      </w:r>
      <w:r w:rsidR="00623A26">
        <w:rPr>
          <w:color w:val="000000" w:themeColor="text1"/>
          <w:sz w:val="24"/>
          <w:szCs w:val="24"/>
        </w:rPr>
        <w:t xml:space="preserve"> - continuation</w:t>
      </w:r>
    </w:p>
    <w:p w14:paraId="3C35920A" w14:textId="7A0F0E37" w:rsidR="005C4E94" w:rsidRPr="005C4E94" w:rsidRDefault="005C4E94" w:rsidP="005C4E94">
      <w:pPr>
        <w:pStyle w:val="ListBullet"/>
        <w:numPr>
          <w:ilvl w:val="0"/>
          <w:numId w:val="0"/>
        </w:numPr>
        <w:spacing w:after="0"/>
        <w:ind w:left="360"/>
        <w:rPr>
          <w:b/>
          <w:bCs/>
          <w:color w:val="000000" w:themeColor="text1"/>
          <w:sz w:val="24"/>
          <w:szCs w:val="24"/>
        </w:rPr>
      </w:pPr>
      <w:r w:rsidRPr="005C4E94">
        <w:rPr>
          <w:b/>
          <w:bCs/>
          <w:color w:val="000000" w:themeColor="text1"/>
          <w:sz w:val="24"/>
          <w:szCs w:val="24"/>
        </w:rPr>
        <w:t>The 5 side</w:t>
      </w:r>
      <w:r w:rsidR="00623A26">
        <w:rPr>
          <w:b/>
          <w:bCs/>
          <w:color w:val="000000" w:themeColor="text1"/>
          <w:sz w:val="24"/>
          <w:szCs w:val="24"/>
        </w:rPr>
        <w:t>-</w:t>
      </w:r>
      <w:r w:rsidRPr="005C4E94">
        <w:rPr>
          <w:b/>
          <w:bCs/>
          <w:color w:val="000000" w:themeColor="text1"/>
          <w:sz w:val="24"/>
          <w:szCs w:val="24"/>
        </w:rPr>
        <w:t>mission</w:t>
      </w:r>
      <w:r w:rsidR="00623A26">
        <w:rPr>
          <w:b/>
          <w:bCs/>
          <w:color w:val="000000" w:themeColor="text1"/>
          <w:sz w:val="24"/>
          <w:szCs w:val="24"/>
        </w:rPr>
        <w:t xml:space="preserve">s </w:t>
      </w:r>
      <w:r w:rsidRPr="005C4E94">
        <w:rPr>
          <w:b/>
          <w:bCs/>
          <w:color w:val="000000" w:themeColor="text1"/>
          <w:sz w:val="24"/>
          <w:szCs w:val="24"/>
        </w:rPr>
        <w:t>are:</w:t>
      </w:r>
    </w:p>
    <w:p w14:paraId="51E924AE" w14:textId="6430BE45" w:rsid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t>Mathematical Review</w:t>
      </w:r>
      <w:r>
        <w:rPr>
          <w:color w:val="000000" w:themeColor="text1"/>
          <w:sz w:val="24"/>
          <w:szCs w:val="24"/>
        </w:rPr>
        <w:t xml:space="preserve"> = 3 weeks?</w:t>
      </w:r>
    </w:p>
    <w:p w14:paraId="3D004D62" w14:textId="0B064A88" w:rsidR="005C4E94" w:rsidRDefault="005C4E94" w:rsidP="005C4E94">
      <w:pPr>
        <w:pStyle w:val="ListBullet"/>
        <w:numPr>
          <w:ilvl w:val="1"/>
          <w:numId w:val="1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Week 1 read the resources</w:t>
      </w:r>
    </w:p>
    <w:p w14:paraId="0B65F4C0" w14:textId="446EECD2" w:rsidR="005C4E94" w:rsidRDefault="005C4E94" w:rsidP="005C4E94">
      <w:pPr>
        <w:pStyle w:val="ListBullet"/>
        <w:numPr>
          <w:ilvl w:val="1"/>
          <w:numId w:val="1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Week 2 compile the maths form that which is relevant</w:t>
      </w:r>
    </w:p>
    <w:p w14:paraId="6E80141F" w14:textId="464FC903" w:rsidR="005C4E94" w:rsidRPr="005C4E94" w:rsidRDefault="005C4E94" w:rsidP="005C4E94">
      <w:pPr>
        <w:pStyle w:val="ListBullet"/>
        <w:numPr>
          <w:ilvl w:val="1"/>
          <w:numId w:val="11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Week 3 review the math make sure </w:t>
      </w:r>
      <w:r w:rsidR="00623A26">
        <w:rPr>
          <w:color w:val="000000" w:themeColor="text1"/>
          <w:sz w:val="24"/>
          <w:szCs w:val="24"/>
        </w:rPr>
        <w:t>it’s</w:t>
      </w:r>
      <w:r>
        <w:rPr>
          <w:color w:val="000000" w:themeColor="text1"/>
          <w:sz w:val="24"/>
          <w:szCs w:val="24"/>
        </w:rPr>
        <w:t xml:space="preserve"> right and tie it in to the project</w:t>
      </w:r>
    </w:p>
    <w:p w14:paraId="0B471E4B" w14:textId="1080EE66" w:rsidR="005C4E94" w:rsidRP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t>Application Programming Interface (API)</w:t>
      </w:r>
      <w:r>
        <w:rPr>
          <w:color w:val="000000" w:themeColor="text1"/>
          <w:sz w:val="24"/>
          <w:szCs w:val="24"/>
        </w:rPr>
        <w:t xml:space="preserve"> = Do during iterative development</w:t>
      </w:r>
      <w:r w:rsidR="00623A26">
        <w:rPr>
          <w:color w:val="000000" w:themeColor="text1"/>
          <w:sz w:val="24"/>
          <w:szCs w:val="24"/>
        </w:rPr>
        <w:t xml:space="preserve"> – 4 weeks</w:t>
      </w:r>
      <w:r w:rsidR="00F0749C">
        <w:rPr>
          <w:color w:val="000000" w:themeColor="text1"/>
          <w:sz w:val="24"/>
          <w:szCs w:val="24"/>
        </w:rPr>
        <w:t xml:space="preserve"> </w:t>
      </w:r>
    </w:p>
    <w:p w14:paraId="4261E69B" w14:textId="46B24552" w:rsidR="005C4E94" w:rsidRDefault="005C4E94" w:rsidP="005C4E94">
      <w:pPr>
        <w:pStyle w:val="ListBullet"/>
        <w:numPr>
          <w:ilvl w:val="0"/>
          <w:numId w:val="11"/>
        </w:numPr>
        <w:spacing w:after="0"/>
        <w:rPr>
          <w:color w:val="000000" w:themeColor="text1"/>
          <w:sz w:val="24"/>
          <w:szCs w:val="24"/>
        </w:rPr>
      </w:pPr>
      <w:r w:rsidRPr="005C4E94">
        <w:rPr>
          <w:color w:val="000000" w:themeColor="text1"/>
          <w:sz w:val="24"/>
          <w:szCs w:val="24"/>
        </w:rPr>
        <w:t>Graphical User Interface (API required)</w:t>
      </w:r>
      <w:r>
        <w:rPr>
          <w:color w:val="000000" w:themeColor="text1"/>
          <w:sz w:val="24"/>
          <w:szCs w:val="24"/>
        </w:rPr>
        <w:t xml:space="preserve"> = </w:t>
      </w:r>
      <w:r>
        <w:rPr>
          <w:color w:val="000000" w:themeColor="text1"/>
          <w:sz w:val="24"/>
          <w:szCs w:val="24"/>
        </w:rPr>
        <w:t>Do during iterative development</w:t>
      </w:r>
      <w:r w:rsidR="00623A26">
        <w:rPr>
          <w:color w:val="000000" w:themeColor="text1"/>
          <w:sz w:val="24"/>
          <w:szCs w:val="24"/>
        </w:rPr>
        <w:t xml:space="preserve"> – 4 weeks</w:t>
      </w:r>
    </w:p>
    <w:p w14:paraId="401A41D1" w14:textId="0636AA37" w:rsidR="002010E5" w:rsidRPr="005C4E94" w:rsidRDefault="002010E5" w:rsidP="002010E5">
      <w:pPr>
        <w:pStyle w:val="ListBullet"/>
        <w:numPr>
          <w:ilvl w:val="1"/>
          <w:numId w:val="11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Dawid</w:t>
      </w:r>
      <w:proofErr w:type="spellEnd"/>
      <w:r>
        <w:rPr>
          <w:color w:val="000000" w:themeColor="text1"/>
          <w:sz w:val="24"/>
          <w:szCs w:val="24"/>
        </w:rPr>
        <w:t xml:space="preserve"> will look at some tools for this</w:t>
      </w:r>
    </w:p>
    <w:p w14:paraId="12C83030" w14:textId="1C6B9F5A" w:rsidR="00807843" w:rsidRDefault="00807843">
      <w:pPr>
        <w:pStyle w:val="Heading2"/>
      </w:pPr>
    </w:p>
    <w:p w14:paraId="46A33859" w14:textId="7D2DC92C" w:rsidR="003A3197" w:rsidRPr="003A3197" w:rsidRDefault="003A3197" w:rsidP="003A3197">
      <w:pPr>
        <w:pStyle w:val="ListBullet"/>
        <w:numPr>
          <w:ilvl w:val="0"/>
          <w:numId w:val="0"/>
        </w:numPr>
        <w:spacing w:after="0"/>
        <w:ind w:left="432"/>
        <w:rPr>
          <w:b/>
          <w:bCs/>
          <w:color w:val="000000" w:themeColor="text1"/>
          <w:sz w:val="24"/>
          <w:szCs w:val="24"/>
        </w:rPr>
      </w:pPr>
      <w:bookmarkStart w:id="0" w:name="_GoBack"/>
      <w:r w:rsidRPr="003A3197">
        <w:rPr>
          <w:b/>
          <w:bCs/>
          <w:color w:val="000000" w:themeColor="text1"/>
          <w:sz w:val="24"/>
          <w:szCs w:val="24"/>
        </w:rPr>
        <w:t>Other notes:</w:t>
      </w:r>
    </w:p>
    <w:bookmarkEnd w:id="0"/>
    <w:p w14:paraId="19677D7D" w14:textId="13CBA1F4" w:rsidR="00972215" w:rsidRPr="003A3197" w:rsidRDefault="003A3197" w:rsidP="003A3197">
      <w:pPr>
        <w:pStyle w:val="ListBullet"/>
        <w:numPr>
          <w:ilvl w:val="0"/>
          <w:numId w:val="0"/>
        </w:numPr>
        <w:spacing w:after="0"/>
        <w:ind w:left="43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0972215" w:rsidRPr="003A3197">
        <w:rPr>
          <w:color w:val="000000" w:themeColor="text1"/>
          <w:sz w:val="24"/>
          <w:szCs w:val="24"/>
        </w:rPr>
        <w:t>n 4 weeks, we’ll be on holidays, so plan to have a review meeting in 3 weeks</w:t>
      </w:r>
      <w:r w:rsidRPr="003A3197">
        <w:rPr>
          <w:color w:val="000000" w:themeColor="text1"/>
          <w:sz w:val="24"/>
          <w:szCs w:val="24"/>
        </w:rPr>
        <w:t xml:space="preserve"> </w:t>
      </w:r>
      <w:r w:rsidR="00972215" w:rsidRPr="003A3197">
        <w:rPr>
          <w:color w:val="000000" w:themeColor="text1"/>
          <w:sz w:val="24"/>
          <w:szCs w:val="24"/>
        </w:rPr>
        <w:t xml:space="preserve">to discuss progress. Similarly, we have discussed about scrum meetings that will take place during iterative development. We will likely start with 1 or 2 meetings a </w:t>
      </w:r>
      <w:proofErr w:type="gramStart"/>
      <w:r w:rsidR="00972215" w:rsidRPr="003A3197">
        <w:rPr>
          <w:color w:val="000000" w:themeColor="text1"/>
          <w:sz w:val="24"/>
          <w:szCs w:val="24"/>
        </w:rPr>
        <w:t>week</w:t>
      </w:r>
      <w:proofErr w:type="gramEnd"/>
      <w:r w:rsidR="00972215" w:rsidRPr="003A3197">
        <w:rPr>
          <w:color w:val="000000" w:themeColor="text1"/>
          <w:sz w:val="24"/>
          <w:szCs w:val="24"/>
        </w:rPr>
        <w:t xml:space="preserve"> but this is flexible and we can change this as required</w:t>
      </w:r>
    </w:p>
    <w:p w14:paraId="67CCF3EB" w14:textId="77777777" w:rsidR="00972215" w:rsidRPr="00972215" w:rsidRDefault="00972215" w:rsidP="00972215"/>
    <w:sectPr w:rsidR="00972215" w:rsidRPr="00972215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CEBC6" w14:textId="77777777" w:rsidR="00882FD7" w:rsidRDefault="00882FD7">
      <w:r>
        <w:separator/>
      </w:r>
    </w:p>
    <w:p w14:paraId="264DCCF2" w14:textId="77777777" w:rsidR="00882FD7" w:rsidRDefault="00882FD7"/>
  </w:endnote>
  <w:endnote w:type="continuationSeparator" w:id="0">
    <w:p w14:paraId="77661351" w14:textId="77777777" w:rsidR="00882FD7" w:rsidRDefault="00882FD7">
      <w:r>
        <w:continuationSeparator/>
      </w:r>
    </w:p>
    <w:p w14:paraId="21FFFAF8" w14:textId="77777777" w:rsidR="00882FD7" w:rsidRDefault="00882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E211B" w14:textId="77777777" w:rsidR="00807843" w:rsidRDefault="000F312B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>
          <w:rPr>
            <w:noProof/>
            <w:lang w:bidi="en-GB"/>
          </w:rPr>
          <w:t>0</w:t>
        </w:r>
        <w:r>
          <w:rPr>
            <w:noProof/>
            <w:lang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93FB1" w14:textId="77777777" w:rsidR="00882FD7" w:rsidRDefault="00882FD7">
      <w:r>
        <w:separator/>
      </w:r>
    </w:p>
    <w:p w14:paraId="0B8D15BD" w14:textId="77777777" w:rsidR="00882FD7" w:rsidRDefault="00882FD7"/>
  </w:footnote>
  <w:footnote w:type="continuationSeparator" w:id="0">
    <w:p w14:paraId="737D2E65" w14:textId="77777777" w:rsidR="00882FD7" w:rsidRDefault="00882FD7">
      <w:r>
        <w:continuationSeparator/>
      </w:r>
    </w:p>
    <w:p w14:paraId="2469D06E" w14:textId="77777777" w:rsidR="00882FD7" w:rsidRDefault="00882F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5A52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904ED8"/>
    <w:multiLevelType w:val="hybridMultilevel"/>
    <w:tmpl w:val="179E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32D52"/>
    <w:multiLevelType w:val="hybridMultilevel"/>
    <w:tmpl w:val="CF2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52F7E"/>
    <w:multiLevelType w:val="hybridMultilevel"/>
    <w:tmpl w:val="701EB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41916"/>
    <w:multiLevelType w:val="hybridMultilevel"/>
    <w:tmpl w:val="C270C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65A25"/>
    <w:multiLevelType w:val="hybridMultilevel"/>
    <w:tmpl w:val="2BD27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96DBA"/>
    <w:multiLevelType w:val="hybridMultilevel"/>
    <w:tmpl w:val="9CDC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F4CC3"/>
    <w:multiLevelType w:val="hybridMultilevel"/>
    <w:tmpl w:val="6D4EC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88"/>
    <w:rsid w:val="000B0B79"/>
    <w:rsid w:val="000F312B"/>
    <w:rsid w:val="002010E5"/>
    <w:rsid w:val="002C4688"/>
    <w:rsid w:val="00303C58"/>
    <w:rsid w:val="003A3197"/>
    <w:rsid w:val="0056511A"/>
    <w:rsid w:val="005C4E94"/>
    <w:rsid w:val="00603E82"/>
    <w:rsid w:val="0060743A"/>
    <w:rsid w:val="00623A26"/>
    <w:rsid w:val="006E31FD"/>
    <w:rsid w:val="00807843"/>
    <w:rsid w:val="008134DA"/>
    <w:rsid w:val="00880BCF"/>
    <w:rsid w:val="00882FD7"/>
    <w:rsid w:val="00972215"/>
    <w:rsid w:val="00B72236"/>
    <w:rsid w:val="00D1634E"/>
    <w:rsid w:val="00DF2043"/>
    <w:rsid w:val="00E14661"/>
    <w:rsid w:val="00E51AEE"/>
    <w:rsid w:val="00F0749C"/>
    <w:rsid w:val="00F12671"/>
    <w:rsid w:val="00F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967C"/>
  <w15:chartTrackingRefBased/>
  <w15:docId w15:val="{2B26A3DB-5DD6-294F-ADD9-2A1E6820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mcnicol/Library/Containers/com.microsoft.Word/Data/Library/Application%20Support/Microsoft/Office/16.0/DTS/en-GB%7bFBE7F4A3-87EF-9A4B-860F-534AF879BE1B%7d/%7b5D1CC76A-0297-4D49-986D-6AE26FDB49C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8F3CED-98C6-6441-ABAB-26273756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{5D1CC76A-0297-4D49-986D-6AE26FDB49CC}tf10002086.dotx</Template>
  <TotalTime>53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robert.mcnicol</cp:lastModifiedBy>
  <cp:revision>14</cp:revision>
  <dcterms:created xsi:type="dcterms:W3CDTF">2020-02-20T12:42:00Z</dcterms:created>
  <dcterms:modified xsi:type="dcterms:W3CDTF">2020-03-09T15:56:00Z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