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Default="000B0B79">
      <w:pPr>
        <w:pStyle w:val="Heading1"/>
      </w:pPr>
      <w:r>
        <w:t>First Meeting – 20</w:t>
      </w:r>
      <w:r w:rsidRPr="000B0B79">
        <w:rPr>
          <w:vertAlign w:val="superscript"/>
        </w:rPr>
        <w:t>th</w:t>
      </w:r>
      <w:r>
        <w:t xml:space="preserve"> Feb 2020</w:t>
      </w:r>
    </w:p>
    <w:p w:rsidR="000B0B79" w:rsidRDefault="000B0B79" w:rsidP="000B0B79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Discussion of ideas:</w:t>
      </w:r>
    </w:p>
    <w:p w:rsidR="000B0B79" w:rsidRPr="000B0B79" w:rsidRDefault="000B0B79" w:rsidP="000B0B79">
      <w:pPr>
        <w:pStyle w:val="ListBullet"/>
        <w:numPr>
          <w:ilvl w:val="0"/>
          <w:numId w:val="5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>Audio transcription of movie clips (subtitle/captioning)</w:t>
      </w:r>
    </w:p>
    <w:p w:rsidR="000B0B79" w:rsidRPr="000B0B79" w:rsidRDefault="000B0B79" w:rsidP="000B0B79">
      <w:pPr>
        <w:pStyle w:val="ListBullet"/>
        <w:numPr>
          <w:ilvl w:val="1"/>
          <w:numId w:val="5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>Issues:</w:t>
      </w:r>
    </w:p>
    <w:p w:rsidR="000B0B79" w:rsidRPr="000B0B79" w:rsidRDefault="000B0B79" w:rsidP="000B0B79">
      <w:pPr>
        <w:pStyle w:val="ListBullet"/>
        <w:numPr>
          <w:ilvl w:val="2"/>
          <w:numId w:val="5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>Background noise</w:t>
      </w:r>
    </w:p>
    <w:p w:rsidR="000B0B79" w:rsidRPr="000B0B79" w:rsidRDefault="000B0B79" w:rsidP="000B0B79">
      <w:pPr>
        <w:pStyle w:val="ListBullet"/>
        <w:numPr>
          <w:ilvl w:val="2"/>
          <w:numId w:val="5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>People talking over each other</w:t>
      </w:r>
    </w:p>
    <w:p w:rsidR="000B0B79" w:rsidRPr="000B0B79" w:rsidRDefault="000B0B79" w:rsidP="000B0B79">
      <w:pPr>
        <w:pStyle w:val="ListBullet"/>
        <w:numPr>
          <w:ilvl w:val="2"/>
          <w:numId w:val="5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>Finding a decent data set?</w:t>
      </w:r>
      <w:bookmarkStart w:id="0" w:name="_GoBack"/>
      <w:bookmarkEnd w:id="0"/>
    </w:p>
    <w:p w:rsidR="00807843" w:rsidRDefault="00807843">
      <w:pPr>
        <w:pStyle w:val="Heading2"/>
      </w:pP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465" w:rsidRDefault="00F24465">
      <w:r>
        <w:separator/>
      </w:r>
    </w:p>
    <w:p w:rsidR="00F24465" w:rsidRDefault="00F24465"/>
  </w:endnote>
  <w:endnote w:type="continuationSeparator" w:id="0">
    <w:p w:rsidR="00F24465" w:rsidRDefault="00F24465">
      <w:r>
        <w:continuationSeparator/>
      </w:r>
    </w:p>
    <w:p w:rsidR="00F24465" w:rsidRDefault="00F24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465" w:rsidRDefault="00F24465">
      <w:r>
        <w:separator/>
      </w:r>
    </w:p>
    <w:p w:rsidR="00F24465" w:rsidRDefault="00F24465"/>
  </w:footnote>
  <w:footnote w:type="continuationSeparator" w:id="0">
    <w:p w:rsidR="00F24465" w:rsidRDefault="00F24465">
      <w:r>
        <w:continuationSeparator/>
      </w:r>
    </w:p>
    <w:p w:rsidR="00F24465" w:rsidRDefault="00F244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5A25"/>
    <w:multiLevelType w:val="hybridMultilevel"/>
    <w:tmpl w:val="2BD2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88"/>
    <w:rsid w:val="000B0B79"/>
    <w:rsid w:val="000F312B"/>
    <w:rsid w:val="002C4688"/>
    <w:rsid w:val="0056511A"/>
    <w:rsid w:val="00807843"/>
    <w:rsid w:val="00D1634E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8B386"/>
  <w15:chartTrackingRefBased/>
  <w15:docId w15:val="{2B26A3DB-5DD6-294F-ADD9-2A1E6820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mcnicol/Library/Containers/com.microsoft.Word/Data/Library/Application%20Support/Microsoft/Office/16.0/DTS/en-GB%7bFBE7F4A3-87EF-9A4B-860F-534AF879BE1B%7d/%7b5D1CC76A-0297-4D49-986D-6AE26FDB49C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1F8D4F-226B-DD41-AB3F-A2AAB9B3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robert.mcnicol</cp:lastModifiedBy>
  <cp:revision>2</cp:revision>
  <dcterms:created xsi:type="dcterms:W3CDTF">2020-02-20T12:42:00Z</dcterms:created>
  <dcterms:modified xsi:type="dcterms:W3CDTF">2020-02-20T12:46:00Z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